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Project Planning Phase</w:t>
      </w:r>
    </w:p>
    <w:p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Planning Template (Product Backlog, Sprint Planning, Stories, Story points)</w:t>
      </w:r>
    </w:p>
    <w:p>
      <w:pPr>
        <w:spacing w:line="259" w:lineRule="auto"/>
        <w:jc w:val="center"/>
        <w:rPr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6 March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SWTID1741597659149788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rPr>
                <w:rtl/>
              </w:rPr>
              <w:t xml:space="preserve">Crypto currency 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5 Marks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Team members 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Kumaresan R, Abishek M, Dinesh A, Arthi P </w:t>
            </w:r>
            <w:bookmarkStart w:id="0" w:name="_GoBack"/>
            <w:bookmarkEnd w:id="0"/>
          </w:p>
        </w:tc>
      </w:tr>
    </w:tbl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  <w:r>
        <w:rPr>
          <w:b/>
          <w:rtl/>
        </w:rPr>
        <w:t>Product Backlog, Sprint Schedule, and Estimation (4 Marks)</w:t>
      </w:r>
    </w:p>
    <w:p>
      <w:pPr>
        <w:spacing w:after="160" w:line="259" w:lineRule="auto"/>
      </w:pPr>
      <w:r>
        <w:rPr>
          <w:rtl/>
        </w:rPr>
        <w:t>Use the below template to create product backlog and sprint schedule</w:t>
      </w:r>
    </w:p>
    <w:tbl>
      <w:tblPr>
        <w:jc w:val="left"/>
        <w:tblInd w:w="-690" w:type="dxa"/>
        <w:tblW w:w="10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515"/>
        <w:gridCol w:w="1515"/>
        <w:gridCol w:w="1515"/>
        <w:gridCol w:w="1515"/>
        <w:gridCol w:w="1515"/>
        <w:gridCol w:w="1515"/>
      </w:tblGrid>
      <w:tr>
        <w:trPr>
          <w:cantSplit/>
          <w:trHeight w:val="266"/>
          <w:tblHeader/>
        </w:trPr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Functional Requirement (Epic)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User Story Number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User Story / Task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Story Points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Priority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Team Members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Sprint-1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UI Setup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USN-1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Set up React.js project structure with necessary dependencies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7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Sprint-1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Home Page &amp; Navigation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USN-2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Create a homepage displaying top cryptocurrencies &amp; trends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7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Sprint-1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API Integration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USN-3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Fetch real-time cryptocurrency data from API &amp; display on UI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6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Sprint-2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Exercise Listing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USN-4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Dynamically list cryptocurrency data with price and volume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7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Sprint-2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Exercise Details Page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USN-5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Create a detailed page showing price charts, market cap &amp; trends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7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Sprint-2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Filtering Feature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USN-6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Enable filtering of cryptocurrencies based on market cap, volume, and price changes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6 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Sprint-3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UI Enhancement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USN-7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Improve UI/UX with interactive charts and better styling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10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Medium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Sprint-3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Error Handling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USN-8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Implement error handling for failed API request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10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Medium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Sprint-4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Search Feature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USN-9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Allow users to search for cryptocurrencies by name.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10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Sprint-4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Responsive Design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USN-10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Ensure responsiveness for mobile &amp; tablet views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10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Medium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</w:tbl>
    <w:p>
      <w:pPr>
        <w:spacing w:after="160" w:line="259" w:lineRule="auto"/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  <w:r>
        <w:rPr>
          <w:b/>
          <w:rtl/>
        </w:rPr>
        <w:t>Project Tracker, Velocity &amp; Burndown Chart: (4 Marks)</w:t>
      </w:r>
    </w:p>
    <w:tbl>
      <w:tblPr>
        <w:jc w:val="left"/>
        <w:tblInd w:w="-660" w:type="dxa"/>
        <w:tblW w:w="10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472"/>
        <w:gridCol w:w="1472"/>
        <w:gridCol w:w="1472"/>
        <w:gridCol w:w="1472"/>
        <w:gridCol w:w="1472"/>
        <w:gridCol w:w="1472"/>
      </w:tblGrid>
      <w:tr>
        <w:trPr>
          <w:cantSplit/>
          <w:trHeight w:val="248"/>
          <w:tblHeader/>
        </w:trPr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Total Story Points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Duration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 Start Date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 End Date (Planned)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Story Points Completed (as on Planned End Date)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 Release Date (Actual)</w:t>
            </w:r>
          </w:p>
        </w:tc>
      </w:tr>
      <w:tr>
        <w:trPr>
          <w:cantSplit/>
          <w:trHeight w:val="366"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Sprint-1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1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 Mar 2025</w:t>
            </w:r>
          </w:p>
        </w:tc>
      </w:tr>
      <w:tr>
        <w:trPr>
          <w:cantSplit/>
          <w:trHeight w:val="366"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Sprint-2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3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4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4 Mar 2025</w:t>
            </w:r>
          </w:p>
        </w:tc>
      </w:tr>
      <w:tr>
        <w:trPr>
          <w:cantSplit/>
          <w:trHeight w:val="366"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Sprint-3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5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Mar 2025</w:t>
            </w:r>
          </w:p>
        </w:tc>
      </w:tr>
      <w:tr>
        <w:trPr>
          <w:cantSplit/>
          <w:trHeight w:val="366"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Sprint-4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7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8 Apr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8 Apr 2025</w:t>
            </w:r>
          </w:p>
        </w:tc>
      </w:tr>
    </w:tbl>
    <w:p/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5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val="en-GB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321</Words>
  <Characters>1700</Characters>
  <Lines>197</Lines>
  <Paragraphs>127</Paragraphs>
  <CharactersWithSpaces>1898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2025-03-06T20:19:00Z</dcterms:created>
  <dcterms:modified xsi:type="dcterms:W3CDTF">2025-03-10T10:28:24Z</dcterms:modified>
</cp:coreProperties>
</file>